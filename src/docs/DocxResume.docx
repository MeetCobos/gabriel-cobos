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4CCADE5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FF812C3" w14:textId="7E784F86" w:rsidR="00692703" w:rsidRPr="00CF1A49" w:rsidRDefault="00DB12D2" w:rsidP="00913946">
            <w:pPr>
              <w:pStyle w:val="Title"/>
            </w:pPr>
            <w:r>
              <w:t>Gabriel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Cobos</w:t>
            </w:r>
          </w:p>
          <w:p w14:paraId="6AF4D117" w14:textId="37483323" w:rsidR="00692703" w:rsidRPr="00CF1A49" w:rsidRDefault="00DB12D2" w:rsidP="00913946">
            <w:pPr>
              <w:pStyle w:val="ContactInfo"/>
              <w:contextualSpacing w:val="0"/>
            </w:pPr>
            <w:r>
              <w:t>MD</w:t>
            </w:r>
            <w:r w:rsidR="00750F28">
              <w:t xml:space="preserve">, US (Open to </w:t>
            </w:r>
            <w:r w:rsidR="00462340">
              <w:t>r</w:t>
            </w:r>
            <w:r w:rsidR="00750F28">
              <w:t>elocate)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E3CE12CA1F046FC80BAE178954B3F6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(325) 301-3578</w:t>
            </w:r>
          </w:p>
          <w:p w14:paraId="702C4300" w14:textId="77777777" w:rsidR="00375428" w:rsidRDefault="00DB12D2" w:rsidP="00913946">
            <w:pPr>
              <w:pStyle w:val="ContactInfoEmphasis"/>
              <w:contextualSpacing w:val="0"/>
            </w:pPr>
            <w:r>
              <w:t>cobos@gabrielcobos.com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1C3EF59481648C49E44FC5C5DB827A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375428">
              <w:t>LinkedIn: @</w:t>
            </w:r>
            <w:r w:rsidR="00375428" w:rsidRPr="00375428">
              <w:t>gabriel-cobos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CA3573DBCD7B4E529BFCF63665BC4344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750F28">
              <w:t>Twitter: @MeetCobos</w:t>
            </w:r>
          </w:p>
          <w:p w14:paraId="4D064688" w14:textId="308B7CD9" w:rsidR="00692703" w:rsidRPr="00CF1A49" w:rsidRDefault="00375428" w:rsidP="00913946">
            <w:pPr>
              <w:pStyle w:val="ContactInfoEmphasis"/>
              <w:contextualSpacing w:val="0"/>
            </w:pPr>
            <w:r>
              <w:t xml:space="preserve">Portfolio: gabrielcobos.com </w:t>
            </w:r>
            <w:sdt>
              <w:sdtPr>
                <w:alias w:val="Divider dot:"/>
                <w:tag w:val="Divider dot:"/>
                <w:id w:val="1180706575"/>
                <w:placeholder>
                  <w:docPart w:val="75B14C9958CF47FEB0F78AFDA0BD216D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>
              <w:t xml:space="preserve"> GitHub: @MeetCobos</w:t>
            </w:r>
          </w:p>
        </w:tc>
      </w:tr>
      <w:tr w:rsidR="009571D8" w:rsidRPr="00CF1A49" w14:paraId="6987978F" w14:textId="77777777" w:rsidTr="00692703">
        <w:tc>
          <w:tcPr>
            <w:tcW w:w="9360" w:type="dxa"/>
            <w:tcMar>
              <w:top w:w="432" w:type="dxa"/>
            </w:tcMar>
          </w:tcPr>
          <w:p w14:paraId="0CA61E5D" w14:textId="77777777" w:rsidR="008B29E5" w:rsidRPr="008B29E5" w:rsidRDefault="008B29E5" w:rsidP="008B29E5">
            <w:pPr>
              <w:rPr>
                <w:b/>
                <w:bCs/>
              </w:rPr>
            </w:pPr>
            <w:r w:rsidRPr="008B29E5">
              <w:rPr>
                <w:b/>
                <w:bCs/>
              </w:rPr>
              <w:t>Passionate, Dynamic, Focused</w:t>
            </w:r>
          </w:p>
          <w:p w14:paraId="6357724A" w14:textId="54327FFE" w:rsidR="00021457" w:rsidRDefault="008B29E5" w:rsidP="008B29E5">
            <w:r w:rsidRPr="008B29E5">
              <w:t>Self-starting and driven towards technical expertise. Utiliz</w:t>
            </w:r>
            <w:r w:rsidR="00566E3C">
              <w:t>e</w:t>
            </w:r>
            <w:r w:rsidRPr="008B29E5">
              <w:t xml:space="preserve"> DevSecOps, and Continuous Integration/Continuous Delivery (CI/CD) </w:t>
            </w:r>
            <w:r w:rsidR="00566E3C">
              <w:t xml:space="preserve">as part of my team’s </w:t>
            </w:r>
            <w:r w:rsidRPr="008B29E5">
              <w:t>development process. Currently possess a Top Secret/Secret Compartmentalized Information (TS/SCI) clearance.</w:t>
            </w:r>
          </w:p>
          <w:sdt>
            <w:sdtPr>
              <w:alias w:val="Skills:"/>
              <w:tag w:val="Skills:"/>
              <w:id w:val="-1392877668"/>
              <w:placeholder>
                <w:docPart w:val="8AA49F81ED5F41EFB072C763362C51A4"/>
              </w:placeholder>
              <w:temporary/>
              <w:showingPlcHdr/>
              <w15:appearance w15:val="hidden"/>
            </w:sdtPr>
            <w:sdtEndPr/>
            <w:sdtContent>
              <w:p w14:paraId="275BD0E5" w14:textId="77777777" w:rsidR="008B29E5" w:rsidRPr="00CF1A49" w:rsidRDefault="008B29E5" w:rsidP="008B29E5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8B29E5" w:rsidRPr="006E1507" w14:paraId="79DCA544" w14:textId="77777777" w:rsidTr="006746D5">
              <w:tc>
                <w:tcPr>
                  <w:tcW w:w="4675" w:type="dxa"/>
                </w:tcPr>
                <w:p w14:paraId="08699B1D" w14:textId="6D70B225" w:rsidR="008B29E5" w:rsidRDefault="008B29E5" w:rsidP="008B29E5">
                  <w:pPr>
                    <w:pStyle w:val="ListBullet"/>
                    <w:contextualSpacing w:val="0"/>
                  </w:pPr>
                  <w:r>
                    <w:t>Excel</w:t>
                  </w:r>
                  <w:r w:rsidR="005A5783">
                    <w:t xml:space="preserve"> </w:t>
                  </w:r>
                  <w:r>
                    <w:t>/</w:t>
                  </w:r>
                  <w:r w:rsidR="005A5783">
                    <w:t xml:space="preserve"> </w:t>
                  </w:r>
                  <w:r>
                    <w:t>PowerPoint</w:t>
                  </w:r>
                  <w:r w:rsidR="005A5783">
                    <w:t xml:space="preserve"> </w:t>
                  </w:r>
                  <w:r>
                    <w:t>/</w:t>
                  </w:r>
                  <w:r w:rsidR="005A5783">
                    <w:t xml:space="preserve"> </w:t>
                  </w:r>
                  <w:r>
                    <w:t>Word</w:t>
                  </w:r>
                  <w:r w:rsidR="005A5783">
                    <w:t xml:space="preserve"> </w:t>
                  </w:r>
                  <w:r>
                    <w:t>/</w:t>
                  </w:r>
                  <w:r w:rsidR="005A5783">
                    <w:t xml:space="preserve"> </w:t>
                  </w:r>
                  <w:r>
                    <w:t>Windows</w:t>
                  </w:r>
                  <w:r w:rsidR="00AF373E">
                    <w:t xml:space="preserve"> </w:t>
                  </w:r>
                  <w:r>
                    <w:t>O</w:t>
                  </w:r>
                  <w:r w:rsidR="005A5783">
                    <w:t>S</w:t>
                  </w:r>
                </w:p>
                <w:p w14:paraId="26EEE78E" w14:textId="4CAEA2E3" w:rsidR="005A5783" w:rsidRPr="006E1507" w:rsidRDefault="005A5783" w:rsidP="008B29E5">
                  <w:pPr>
                    <w:pStyle w:val="ListBullet"/>
                    <w:contextualSpacing w:val="0"/>
                  </w:pPr>
                  <w:r>
                    <w:t>Visual Studio Code / HTML5</w:t>
                  </w:r>
                  <w:r w:rsidR="00AF373E">
                    <w:t xml:space="preserve"> / Git</w:t>
                  </w:r>
                </w:p>
                <w:p w14:paraId="660A2D40" w14:textId="36F362CB" w:rsidR="008B29E5" w:rsidRDefault="008B29E5" w:rsidP="008B29E5">
                  <w:pPr>
                    <w:pStyle w:val="ListBullet"/>
                    <w:contextualSpacing w:val="0"/>
                  </w:pPr>
                  <w:r>
                    <w:t>Agile Methodologies</w:t>
                  </w:r>
                  <w:r w:rsidR="005A5783">
                    <w:t xml:space="preserve"> </w:t>
                  </w:r>
                  <w:r>
                    <w:t>/</w:t>
                  </w:r>
                  <w:r w:rsidR="005A5783">
                    <w:t xml:space="preserve"> </w:t>
                  </w:r>
                  <w:r>
                    <w:t>Test Driven Dev</w:t>
                  </w:r>
                  <w:r w:rsidR="005A5783">
                    <w:t>elopment</w:t>
                  </w:r>
                  <w:r>
                    <w:t xml:space="preserve"> (TDD)</w:t>
                  </w:r>
                  <w:r w:rsidR="00263BA9">
                    <w:t xml:space="preserve"> / Leadership</w:t>
                  </w:r>
                </w:p>
                <w:p w14:paraId="56706AAB" w14:textId="6DB828FF" w:rsidR="00AF373E" w:rsidRPr="006E1507" w:rsidRDefault="00566E3C" w:rsidP="00AF373E">
                  <w:pPr>
                    <w:pStyle w:val="ListBullet"/>
                    <w:contextualSpacing w:val="0"/>
                  </w:pPr>
                  <w:r>
                    <w:t>Jest / Cypress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31B918BC" w14:textId="44E3A0A5" w:rsidR="008B29E5" w:rsidRPr="006E1507" w:rsidRDefault="008B29E5" w:rsidP="008B29E5">
                  <w:pPr>
                    <w:pStyle w:val="ListBullet"/>
                    <w:contextualSpacing w:val="0"/>
                  </w:pPr>
                  <w:r>
                    <w:t>JavaScript</w:t>
                  </w:r>
                  <w:r w:rsidR="005A5783">
                    <w:t xml:space="preserve"> </w:t>
                  </w:r>
                  <w:r>
                    <w:t>/</w:t>
                  </w:r>
                  <w:r w:rsidR="005A5783">
                    <w:t xml:space="preserve"> </w:t>
                  </w:r>
                  <w:r>
                    <w:t>Type</w:t>
                  </w:r>
                  <w:r w:rsidR="00AF373E">
                    <w:t>S</w:t>
                  </w:r>
                  <w:r>
                    <w:t>cript</w:t>
                  </w:r>
                </w:p>
                <w:p w14:paraId="24F6AC61" w14:textId="6BB811B5" w:rsidR="008B29E5" w:rsidRPr="006E1507" w:rsidRDefault="008B29E5" w:rsidP="008B29E5">
                  <w:pPr>
                    <w:pStyle w:val="ListBullet"/>
                    <w:contextualSpacing w:val="0"/>
                  </w:pPr>
                  <w:r>
                    <w:t>CSS</w:t>
                  </w:r>
                  <w:r w:rsidR="005A5783">
                    <w:t xml:space="preserve"> </w:t>
                  </w:r>
                  <w:r>
                    <w:t>/</w:t>
                  </w:r>
                  <w:r w:rsidR="005A5783">
                    <w:t xml:space="preserve"> </w:t>
                  </w:r>
                  <w:r>
                    <w:t>S</w:t>
                  </w:r>
                  <w:r w:rsidR="00AF373E">
                    <w:t>ass</w:t>
                  </w:r>
                  <w:r w:rsidR="005A5783">
                    <w:t xml:space="preserve"> / Styled-Components</w:t>
                  </w:r>
                </w:p>
                <w:p w14:paraId="3301D940" w14:textId="4745E997" w:rsidR="00566E3C" w:rsidRDefault="00AF373E" w:rsidP="008B29E5">
                  <w:pPr>
                    <w:pStyle w:val="ListBullet"/>
                    <w:contextualSpacing w:val="0"/>
                  </w:pPr>
                  <w:r>
                    <w:t xml:space="preserve">REST APIs / </w:t>
                  </w:r>
                  <w:r w:rsidR="00566E3C">
                    <w:t>Node.js</w:t>
                  </w:r>
                </w:p>
                <w:p w14:paraId="14F55ECE" w14:textId="72CCB9D3" w:rsidR="008B29E5" w:rsidRDefault="00AF373E" w:rsidP="008B29E5">
                  <w:pPr>
                    <w:pStyle w:val="ListBullet"/>
                    <w:contextualSpacing w:val="0"/>
                  </w:pPr>
                  <w:r>
                    <w:t>GatsbyJS / React</w:t>
                  </w:r>
                </w:p>
                <w:p w14:paraId="263FD50A" w14:textId="163B8AFF" w:rsidR="00AF373E" w:rsidRPr="006E1507" w:rsidRDefault="00566E3C" w:rsidP="008B29E5">
                  <w:pPr>
                    <w:pStyle w:val="ListBullet"/>
                    <w:contextualSpacing w:val="0"/>
                  </w:pPr>
                  <w:r>
                    <w:t>Java / Spring Boot</w:t>
                  </w:r>
                </w:p>
              </w:tc>
            </w:tr>
          </w:tbl>
          <w:p w14:paraId="3B37DF8A" w14:textId="61CF0B4F" w:rsidR="008B29E5" w:rsidRPr="00CF1A49" w:rsidRDefault="008B29E5" w:rsidP="008B29E5"/>
        </w:tc>
      </w:tr>
    </w:tbl>
    <w:p w14:paraId="11CE2E68" w14:textId="77777777" w:rsidR="004E01EB" w:rsidRPr="00CF1A49" w:rsidRDefault="0080364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E45E938DA674ABBA8B661A9F5CA8CB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B4061CE" w14:textId="77777777" w:rsidTr="009E6554">
        <w:tc>
          <w:tcPr>
            <w:tcW w:w="9290" w:type="dxa"/>
          </w:tcPr>
          <w:p w14:paraId="2DD6FD03" w14:textId="7568A364" w:rsidR="001D0BF1" w:rsidRPr="00CF1A49" w:rsidRDefault="009E6554" w:rsidP="001D0BF1">
            <w:pPr>
              <w:pStyle w:val="Heading3"/>
              <w:contextualSpacing w:val="0"/>
              <w:outlineLvl w:val="2"/>
            </w:pPr>
            <w:r>
              <w:t>Jun 2021</w:t>
            </w:r>
            <w:r w:rsidR="001D0BF1" w:rsidRPr="00CF1A49">
              <w:t xml:space="preserve"> – </w:t>
            </w:r>
            <w:r>
              <w:t>Present</w:t>
            </w:r>
          </w:p>
          <w:p w14:paraId="2BB51C88" w14:textId="2CD63E6E" w:rsidR="001D0BF1" w:rsidRPr="00CF1A49" w:rsidRDefault="009E6554" w:rsidP="001D0BF1">
            <w:pPr>
              <w:pStyle w:val="Heading2"/>
              <w:contextualSpacing w:val="0"/>
              <w:outlineLvl w:val="1"/>
            </w:pPr>
            <w:r>
              <w:t>Web Developer</w:t>
            </w:r>
            <w:r w:rsidR="001D0BF1" w:rsidRPr="00CF1A49">
              <w:t xml:space="preserve">, </w:t>
            </w:r>
            <w:r w:rsidR="004F7A12">
              <w:rPr>
                <w:rStyle w:val="SubtleReference"/>
              </w:rPr>
              <w:t>United States Air Force</w:t>
            </w:r>
          </w:p>
          <w:p w14:paraId="110877C0" w14:textId="0D66E652" w:rsidR="009E6554" w:rsidRPr="009E6554" w:rsidRDefault="009E6554" w:rsidP="009E6554">
            <w:pPr>
              <w:pStyle w:val="ListParagraph"/>
              <w:numPr>
                <w:ilvl w:val="0"/>
                <w:numId w:val="17"/>
              </w:numPr>
            </w:pPr>
            <w:r w:rsidRPr="009E6554">
              <w:t>Launched SaaS product with a team of 4 developers; began in pre-alpha</w:t>
            </w:r>
          </w:p>
          <w:p w14:paraId="0CE6C038" w14:textId="77777777" w:rsidR="009E6554" w:rsidRPr="009E6554" w:rsidRDefault="009E6554" w:rsidP="009E6554">
            <w:pPr>
              <w:pStyle w:val="ListParagraph"/>
              <w:numPr>
                <w:ilvl w:val="0"/>
                <w:numId w:val="17"/>
              </w:numPr>
            </w:pPr>
            <w:r w:rsidRPr="009E6554">
              <w:t>Frontend experience w/ React, and Typescript</w:t>
            </w:r>
          </w:p>
          <w:p w14:paraId="0B68D20E" w14:textId="0F257112" w:rsidR="009E6554" w:rsidRPr="009E6554" w:rsidRDefault="009E6554" w:rsidP="009E6554">
            <w:pPr>
              <w:pStyle w:val="ListParagraph"/>
              <w:numPr>
                <w:ilvl w:val="0"/>
                <w:numId w:val="17"/>
              </w:numPr>
            </w:pPr>
            <w:r w:rsidRPr="009E6554">
              <w:t xml:space="preserve">Maintained testing environment using Jest/Cypress w/ </w:t>
            </w:r>
            <w:r w:rsidR="00AE731E">
              <w:t>+</w:t>
            </w:r>
            <w:r w:rsidRPr="009E6554">
              <w:t>90% test coverage</w:t>
            </w:r>
          </w:p>
          <w:p w14:paraId="5526BFF7" w14:textId="2460026D" w:rsidR="001E3120" w:rsidRDefault="009E6554" w:rsidP="00587DEE">
            <w:pPr>
              <w:pStyle w:val="ListParagraph"/>
              <w:numPr>
                <w:ilvl w:val="0"/>
                <w:numId w:val="17"/>
              </w:numPr>
            </w:pPr>
            <w:r w:rsidRPr="009E6554">
              <w:t>Lead training for 5-10 dev</w:t>
            </w:r>
            <w:r w:rsidR="00587DEE">
              <w:t>elopers, educated on frontend web development/testing</w:t>
            </w:r>
          </w:p>
          <w:p w14:paraId="5E1448F9" w14:textId="274E8CA3" w:rsidR="00C957A5" w:rsidRPr="00CF1A49" w:rsidRDefault="00C957A5" w:rsidP="00C957A5">
            <w:pPr>
              <w:pStyle w:val="ListParagraph"/>
              <w:numPr>
                <w:ilvl w:val="0"/>
                <w:numId w:val="17"/>
              </w:numPr>
            </w:pPr>
            <w:r>
              <w:t>Performed application file restructure, and refactors to enforce best practices</w:t>
            </w:r>
          </w:p>
        </w:tc>
      </w:tr>
      <w:tr w:rsidR="009E6554" w:rsidRPr="00CF1A49" w14:paraId="5C823833" w14:textId="77777777" w:rsidTr="009E6554">
        <w:tc>
          <w:tcPr>
            <w:tcW w:w="9290" w:type="dxa"/>
            <w:tcMar>
              <w:top w:w="216" w:type="dxa"/>
            </w:tcMar>
          </w:tcPr>
          <w:p w14:paraId="6A9A5DA0" w14:textId="2C9346D6" w:rsidR="009E6554" w:rsidRPr="00CF1A49" w:rsidRDefault="009E6554" w:rsidP="009E6554">
            <w:pPr>
              <w:pStyle w:val="Heading3"/>
              <w:contextualSpacing w:val="0"/>
              <w:outlineLvl w:val="2"/>
            </w:pPr>
            <w:r>
              <w:t>Jun 202</w:t>
            </w:r>
            <w:r w:rsidR="00DE6C61">
              <w:t>0</w:t>
            </w:r>
            <w:r w:rsidRPr="00CF1A49">
              <w:t xml:space="preserve"> – </w:t>
            </w:r>
            <w:r w:rsidR="00DE6C61">
              <w:t>Jun 2021</w:t>
            </w:r>
          </w:p>
          <w:p w14:paraId="7C678F47" w14:textId="47E04416" w:rsidR="00DE6C61" w:rsidRPr="00CF1A49" w:rsidRDefault="00DE6C61" w:rsidP="00DE6C61">
            <w:pPr>
              <w:pStyle w:val="Heading2"/>
              <w:contextualSpacing w:val="0"/>
              <w:outlineLvl w:val="1"/>
            </w:pPr>
            <w:r w:rsidRPr="009E6554">
              <w:t>Geolocations ISR Mission Manager</w:t>
            </w:r>
            <w:r w:rsidRPr="00CF1A49">
              <w:t xml:space="preserve">, </w:t>
            </w:r>
            <w:r w:rsidR="004F7A12">
              <w:rPr>
                <w:rStyle w:val="SubtleReference"/>
              </w:rPr>
              <w:t>National Security Agency</w:t>
            </w:r>
            <w:r>
              <w:rPr>
                <w:rStyle w:val="SubtleReference"/>
              </w:rPr>
              <w:t xml:space="preserve"> (</w:t>
            </w:r>
            <w:r w:rsidR="004F7A12">
              <w:rPr>
                <w:rStyle w:val="SubtleReference"/>
              </w:rPr>
              <w:t>NSA</w:t>
            </w:r>
            <w:r>
              <w:rPr>
                <w:rStyle w:val="SubtleReference"/>
              </w:rPr>
              <w:t xml:space="preserve">) - </w:t>
            </w:r>
            <w:r w:rsidR="004F7A12">
              <w:rPr>
                <w:rStyle w:val="SubtleReference"/>
              </w:rPr>
              <w:t>MIL</w:t>
            </w:r>
          </w:p>
          <w:p w14:paraId="5165F830" w14:textId="24510910" w:rsidR="00FA7749" w:rsidRPr="009E6554" w:rsidRDefault="003543F6" w:rsidP="00FA7749">
            <w:pPr>
              <w:numPr>
                <w:ilvl w:val="0"/>
                <w:numId w:val="19"/>
              </w:numPr>
            </w:pPr>
            <w:r>
              <w:t>Oversaw</w:t>
            </w:r>
            <w:r w:rsidR="00FA7749" w:rsidRPr="009E6554">
              <w:t xml:space="preserve"> team of 24 members, and increased overall team productiv</w:t>
            </w:r>
            <w:r w:rsidR="002650F4">
              <w:t>e</w:t>
            </w:r>
            <w:r w:rsidR="00FA7749" w:rsidRPr="009E6554">
              <w:t xml:space="preserve"> output by 27%</w:t>
            </w:r>
          </w:p>
          <w:p w14:paraId="16213B5E" w14:textId="1B7230DA" w:rsidR="00FA7749" w:rsidRPr="009E6554" w:rsidRDefault="00FA7749" w:rsidP="00FA7749">
            <w:pPr>
              <w:numPr>
                <w:ilvl w:val="0"/>
                <w:numId w:val="19"/>
              </w:numPr>
            </w:pPr>
            <w:r w:rsidRPr="009E6554">
              <w:t>Managed legal</w:t>
            </w:r>
            <w:r>
              <w:t xml:space="preserve"> compliance</w:t>
            </w:r>
            <w:r w:rsidRPr="009E6554">
              <w:t xml:space="preserve"> of 100s of critical missions to </w:t>
            </w:r>
            <w:r>
              <w:t>maintain</w:t>
            </w:r>
            <w:r w:rsidRPr="009E6554">
              <w:t xml:space="preserve"> international privacy </w:t>
            </w:r>
            <w:r>
              <w:t>rights</w:t>
            </w:r>
          </w:p>
          <w:p w14:paraId="3F1AECCC" w14:textId="4F3FDF7A" w:rsidR="00FA7749" w:rsidRPr="009E6554" w:rsidRDefault="00FA7749" w:rsidP="00FA7749">
            <w:pPr>
              <w:numPr>
                <w:ilvl w:val="0"/>
                <w:numId w:val="19"/>
              </w:numPr>
            </w:pPr>
            <w:r>
              <w:t>Performed</w:t>
            </w:r>
            <w:r w:rsidRPr="009E6554">
              <w:t xml:space="preserve"> data</w:t>
            </w:r>
            <w:r>
              <w:t>-analysis</w:t>
            </w:r>
            <w:r w:rsidRPr="009E6554">
              <w:t xml:space="preserve"> </w:t>
            </w:r>
            <w:r>
              <w:t>for</w:t>
            </w:r>
            <w:r w:rsidRPr="009E6554">
              <w:t xml:space="preserve"> 1,000s of collections</w:t>
            </w:r>
            <w:r w:rsidR="002650F4">
              <w:t xml:space="preserve"> satisfying intelligence requirements (IR)</w:t>
            </w:r>
            <w:r w:rsidRPr="009E6554">
              <w:t xml:space="preserve"> for customers across the </w:t>
            </w:r>
            <w:r>
              <w:t>i</w:t>
            </w:r>
            <w:r w:rsidRPr="009E6554">
              <w:t xml:space="preserve">ntelligence </w:t>
            </w:r>
            <w:r>
              <w:t>c</w:t>
            </w:r>
            <w:r w:rsidRPr="009E6554">
              <w:t>ommunity (IC)</w:t>
            </w:r>
          </w:p>
          <w:p w14:paraId="1E13110F" w14:textId="1B0EEC4C" w:rsidR="009E6554" w:rsidRDefault="003543F6" w:rsidP="00587DEE">
            <w:pPr>
              <w:pStyle w:val="ListParagraph"/>
              <w:numPr>
                <w:ilvl w:val="0"/>
                <w:numId w:val="19"/>
              </w:numPr>
            </w:pPr>
            <w:r>
              <w:t>Lead the way for 5 team of the month awards, and 8 personal performance awards</w:t>
            </w:r>
          </w:p>
        </w:tc>
      </w:tr>
      <w:tr w:rsidR="009E6554" w:rsidRPr="00CF1A49" w14:paraId="576983C3" w14:textId="77777777" w:rsidTr="009E6554">
        <w:tc>
          <w:tcPr>
            <w:tcW w:w="9290" w:type="dxa"/>
            <w:tcMar>
              <w:top w:w="216" w:type="dxa"/>
            </w:tcMar>
          </w:tcPr>
          <w:p w14:paraId="0E908C21" w14:textId="5491975F" w:rsidR="009E6554" w:rsidRPr="00CF1A49" w:rsidRDefault="00DE6C61" w:rsidP="009E6554">
            <w:pPr>
              <w:pStyle w:val="Heading3"/>
              <w:contextualSpacing w:val="0"/>
              <w:outlineLvl w:val="2"/>
            </w:pPr>
            <w:r>
              <w:t>Mar</w:t>
            </w:r>
            <w:r w:rsidR="009E6554">
              <w:t xml:space="preserve"> 20</w:t>
            </w:r>
            <w:r>
              <w:t>18</w:t>
            </w:r>
            <w:r w:rsidR="009E6554" w:rsidRPr="00CF1A49">
              <w:t xml:space="preserve"> – </w:t>
            </w:r>
            <w:r>
              <w:t>jun 2020</w:t>
            </w:r>
          </w:p>
          <w:p w14:paraId="268EFDCC" w14:textId="617A2B2A" w:rsidR="00DE6C61" w:rsidRPr="00CF1A49" w:rsidRDefault="00DE6C61" w:rsidP="00DE6C61">
            <w:pPr>
              <w:pStyle w:val="Heading2"/>
              <w:contextualSpacing w:val="0"/>
              <w:outlineLvl w:val="1"/>
            </w:pPr>
            <w:r w:rsidRPr="009E6554">
              <w:t>Geolocations ISR</w:t>
            </w:r>
            <w:r>
              <w:t xml:space="preserve"> Technician</w:t>
            </w:r>
            <w:r w:rsidRPr="00CF1A49">
              <w:t xml:space="preserve">, </w:t>
            </w:r>
            <w:r w:rsidR="004F7A12">
              <w:rPr>
                <w:rStyle w:val="SubtleReference"/>
              </w:rPr>
              <w:t>National Security Agency (NSA) - MIL</w:t>
            </w:r>
          </w:p>
          <w:p w14:paraId="4BEAE215" w14:textId="1D1DCDF0" w:rsidR="00873FE3" w:rsidRPr="00873FE3" w:rsidRDefault="00873FE3" w:rsidP="00873FE3">
            <w:pPr>
              <w:pStyle w:val="ListParagraph"/>
              <w:numPr>
                <w:ilvl w:val="0"/>
                <w:numId w:val="20"/>
              </w:numPr>
            </w:pPr>
            <w:r w:rsidRPr="00873FE3">
              <w:t>Coordinated 100s</w:t>
            </w:r>
            <w:r w:rsidR="00683A8E">
              <w:t xml:space="preserve"> of</w:t>
            </w:r>
            <w:r w:rsidRPr="00873FE3">
              <w:t xml:space="preserve"> missions</w:t>
            </w:r>
            <w:r>
              <w:t>, utilizing</w:t>
            </w:r>
            <w:r w:rsidR="00683A8E">
              <w:t xml:space="preserve"> $</w:t>
            </w:r>
            <w:r>
              <w:t>5</w:t>
            </w:r>
            <w:r w:rsidR="00683A8E">
              <w:t>MM</w:t>
            </w:r>
            <w:r>
              <w:t xml:space="preserve"> equipment</w:t>
            </w:r>
            <w:r w:rsidR="00683A8E">
              <w:t>, providing critical data to front-line operatives</w:t>
            </w:r>
          </w:p>
          <w:p w14:paraId="5396B34D" w14:textId="13BB8D06" w:rsidR="009E6554" w:rsidRDefault="00683A8E" w:rsidP="00683A8E">
            <w:pPr>
              <w:pStyle w:val="ListParagraph"/>
              <w:numPr>
                <w:ilvl w:val="0"/>
                <w:numId w:val="20"/>
              </w:numPr>
            </w:pPr>
            <w:r w:rsidRPr="00683A8E">
              <w:t xml:space="preserve">Subject Matter Expert (SME), trained </w:t>
            </w:r>
            <w:r>
              <w:t xml:space="preserve">10-15 </w:t>
            </w:r>
            <w:r w:rsidRPr="00683A8E">
              <w:t>on-boarding members, and pioneered new practices granting enhanced mission capabilities</w:t>
            </w:r>
          </w:p>
        </w:tc>
      </w:tr>
      <w:tr w:rsidR="009E6554" w:rsidRPr="00CF1A49" w14:paraId="33FDB0BC" w14:textId="77777777" w:rsidTr="009E6554">
        <w:tc>
          <w:tcPr>
            <w:tcW w:w="9290" w:type="dxa"/>
            <w:tcMar>
              <w:top w:w="216" w:type="dxa"/>
            </w:tcMar>
          </w:tcPr>
          <w:p w14:paraId="2671F670" w14:textId="113D319F" w:rsidR="009E6554" w:rsidRPr="00CF1A49" w:rsidRDefault="00FA7749" w:rsidP="009E6554">
            <w:pPr>
              <w:pStyle w:val="Heading3"/>
              <w:contextualSpacing w:val="0"/>
              <w:outlineLvl w:val="2"/>
            </w:pPr>
            <w:r>
              <w:lastRenderedPageBreak/>
              <w:t>MAR 2017</w:t>
            </w:r>
            <w:r w:rsidR="009E6554" w:rsidRPr="00CF1A49">
              <w:t xml:space="preserve"> – </w:t>
            </w:r>
            <w:r>
              <w:t>Present</w:t>
            </w:r>
          </w:p>
          <w:p w14:paraId="7D07EDDE" w14:textId="450FA14E" w:rsidR="009E6554" w:rsidRPr="00CF1A49" w:rsidRDefault="00CB5A27" w:rsidP="009E6554">
            <w:pPr>
              <w:pStyle w:val="Heading2"/>
              <w:contextualSpacing w:val="0"/>
              <w:outlineLvl w:val="1"/>
            </w:pPr>
            <w:r>
              <w:t>Non-Commissioned Officer</w:t>
            </w:r>
            <w:r w:rsidR="009E6554" w:rsidRPr="00CF1A49">
              <w:t xml:space="preserve">, </w:t>
            </w:r>
            <w:r w:rsidR="004F7A12">
              <w:rPr>
                <w:rStyle w:val="SubtleReference"/>
              </w:rPr>
              <w:t>United States</w:t>
            </w:r>
            <w:r w:rsidR="00FA7749">
              <w:rPr>
                <w:rStyle w:val="SubtleReference"/>
              </w:rPr>
              <w:t xml:space="preserve"> </w:t>
            </w:r>
            <w:r w:rsidR="004F7A12">
              <w:rPr>
                <w:rStyle w:val="SubtleReference"/>
              </w:rPr>
              <w:t>A</w:t>
            </w:r>
            <w:r w:rsidR="00FA7749">
              <w:rPr>
                <w:rStyle w:val="SubtleReference"/>
              </w:rPr>
              <w:t xml:space="preserve">ir </w:t>
            </w:r>
            <w:r w:rsidR="004F7A12">
              <w:rPr>
                <w:rStyle w:val="SubtleReference"/>
              </w:rPr>
              <w:t>F</w:t>
            </w:r>
            <w:r w:rsidR="00FA7749">
              <w:rPr>
                <w:rStyle w:val="SubtleReference"/>
              </w:rPr>
              <w:t>orce</w:t>
            </w:r>
          </w:p>
          <w:p w14:paraId="4549AF50" w14:textId="2FBC8E55" w:rsidR="003379C7" w:rsidRDefault="00CB5A27" w:rsidP="00E91EB8">
            <w:pPr>
              <w:pStyle w:val="ListParagraph"/>
              <w:numPr>
                <w:ilvl w:val="0"/>
                <w:numId w:val="24"/>
              </w:numPr>
            </w:pPr>
            <w:r>
              <w:t xml:space="preserve">Supervised </w:t>
            </w:r>
            <w:r w:rsidR="003379C7">
              <w:t>14</w:t>
            </w:r>
            <w:r>
              <w:t xml:space="preserve"> airmen;</w:t>
            </w:r>
            <w:r w:rsidR="00ED28D7">
              <w:t xml:space="preserve"> conducted yearly performance evaluations, career guidance, and professional feedback</w:t>
            </w:r>
          </w:p>
          <w:p w14:paraId="6447FCEC" w14:textId="3673F6F2" w:rsidR="009E6554" w:rsidRDefault="00ED28D7" w:rsidP="00E91EB8">
            <w:pPr>
              <w:pStyle w:val="ListParagraph"/>
              <w:numPr>
                <w:ilvl w:val="0"/>
                <w:numId w:val="24"/>
              </w:numPr>
            </w:pPr>
            <w:r>
              <w:t>Achieved top graduate award from Airmen Leadership School out of 50 aspiring NCOs</w:t>
            </w:r>
          </w:p>
          <w:p w14:paraId="6BC9B3A5" w14:textId="2756DC8F" w:rsidR="009E6554" w:rsidRDefault="00873FE3" w:rsidP="00E91EB8">
            <w:pPr>
              <w:pStyle w:val="ListParagraph"/>
              <w:numPr>
                <w:ilvl w:val="0"/>
                <w:numId w:val="24"/>
              </w:numPr>
            </w:pPr>
            <w:r>
              <w:t xml:space="preserve">Certified fitness instructor, lead physical training for </w:t>
            </w:r>
            <w:r w:rsidR="00587DEE">
              <w:t>+</w:t>
            </w:r>
            <w:r>
              <w:t>500 airmen</w:t>
            </w:r>
          </w:p>
        </w:tc>
      </w:tr>
    </w:tbl>
    <w:sdt>
      <w:sdtPr>
        <w:alias w:val="Education:"/>
        <w:tag w:val="Education:"/>
        <w:id w:val="-1908763273"/>
        <w:placeholder>
          <w:docPart w:val="E5BE1A40D0AE4890A57BE5AF1AB1DBAA"/>
        </w:placeholder>
        <w:temporary/>
        <w:showingPlcHdr/>
        <w15:appearance w15:val="hidden"/>
      </w:sdtPr>
      <w:sdtEndPr/>
      <w:sdtContent>
        <w:p w14:paraId="0AB2EEDF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2C83D1B" w14:textId="77777777" w:rsidTr="00D66A52">
        <w:tc>
          <w:tcPr>
            <w:tcW w:w="9355" w:type="dxa"/>
          </w:tcPr>
          <w:p w14:paraId="0D829B89" w14:textId="607696BE" w:rsidR="001D0BF1" w:rsidRPr="00CF1A49" w:rsidRDefault="0018165F" w:rsidP="001D0BF1">
            <w:pPr>
              <w:pStyle w:val="Heading3"/>
              <w:contextualSpacing w:val="0"/>
              <w:outlineLvl w:val="2"/>
            </w:pPr>
            <w:r>
              <w:t>2019</w:t>
            </w:r>
            <w:r w:rsidR="001D0BF1" w:rsidRPr="00CF1A49">
              <w:t xml:space="preserve"> </w:t>
            </w:r>
            <w:r>
              <w:t>- Present</w:t>
            </w:r>
          </w:p>
          <w:p w14:paraId="669584EC" w14:textId="188CF9D8" w:rsidR="001D0BF1" w:rsidRPr="00CF1A49" w:rsidRDefault="008065BE" w:rsidP="001D0BF1">
            <w:pPr>
              <w:pStyle w:val="Heading2"/>
              <w:contextualSpacing w:val="0"/>
              <w:outlineLvl w:val="1"/>
            </w:pPr>
            <w:r>
              <w:t xml:space="preserve">B.S., </w:t>
            </w:r>
            <w:r w:rsidR="004F7A12">
              <w:rPr>
                <w:b w:val="0"/>
                <w:color w:val="595959" w:themeColor="text1" w:themeTint="A6"/>
              </w:rPr>
              <w:t>U</w:t>
            </w:r>
            <w:r w:rsidRPr="004F7A12">
              <w:rPr>
                <w:b w:val="0"/>
                <w:color w:val="595959" w:themeColor="text1" w:themeTint="A6"/>
              </w:rPr>
              <w:t xml:space="preserve">niversity </w:t>
            </w:r>
            <w:r w:rsidR="004F7A12">
              <w:rPr>
                <w:b w:val="0"/>
                <w:color w:val="595959" w:themeColor="text1" w:themeTint="A6"/>
              </w:rPr>
              <w:t>o</w:t>
            </w:r>
            <w:r w:rsidRPr="004F7A12">
              <w:rPr>
                <w:b w:val="0"/>
                <w:color w:val="595959" w:themeColor="text1" w:themeTint="A6"/>
              </w:rPr>
              <w:t xml:space="preserve">f </w:t>
            </w:r>
            <w:r w:rsidR="004F7A12">
              <w:rPr>
                <w:b w:val="0"/>
                <w:color w:val="595959" w:themeColor="text1" w:themeTint="A6"/>
              </w:rPr>
              <w:t>M</w:t>
            </w:r>
            <w:r w:rsidRPr="004F7A12">
              <w:rPr>
                <w:b w:val="0"/>
                <w:color w:val="595959" w:themeColor="text1" w:themeTint="A6"/>
              </w:rPr>
              <w:t xml:space="preserve">aryland </w:t>
            </w:r>
            <w:r w:rsidR="004F7A12">
              <w:rPr>
                <w:b w:val="0"/>
                <w:color w:val="595959" w:themeColor="text1" w:themeTint="A6"/>
              </w:rPr>
              <w:t>G</w:t>
            </w:r>
            <w:r w:rsidRPr="004F7A12">
              <w:rPr>
                <w:b w:val="0"/>
                <w:color w:val="595959" w:themeColor="text1" w:themeTint="A6"/>
              </w:rPr>
              <w:t xml:space="preserve">lobal </w:t>
            </w:r>
            <w:r w:rsidR="004F7A12">
              <w:rPr>
                <w:b w:val="0"/>
                <w:color w:val="595959" w:themeColor="text1" w:themeTint="A6"/>
              </w:rPr>
              <w:t>C</w:t>
            </w:r>
            <w:r w:rsidRPr="004F7A12">
              <w:rPr>
                <w:b w:val="0"/>
                <w:color w:val="595959" w:themeColor="text1" w:themeTint="A6"/>
              </w:rPr>
              <w:t>ampus</w:t>
            </w:r>
          </w:p>
          <w:p w14:paraId="247FFCE1" w14:textId="0C0020C1" w:rsidR="007538DC" w:rsidRDefault="008065BE" w:rsidP="008065BE">
            <w:pPr>
              <w:pStyle w:val="ListParagraph"/>
              <w:numPr>
                <w:ilvl w:val="0"/>
                <w:numId w:val="21"/>
              </w:numPr>
            </w:pPr>
            <w:r>
              <w:t>Achieved Dean’s list w/ 4.0 GPA</w:t>
            </w:r>
          </w:p>
          <w:p w14:paraId="11194DBE" w14:textId="409AE30E" w:rsidR="008065BE" w:rsidRPr="00CF1A49" w:rsidRDefault="008065BE" w:rsidP="008065BE">
            <w:pPr>
              <w:pStyle w:val="ListParagraph"/>
              <w:numPr>
                <w:ilvl w:val="0"/>
                <w:numId w:val="21"/>
              </w:numPr>
            </w:pPr>
            <w:r>
              <w:t>Major in Computer Science</w:t>
            </w:r>
          </w:p>
        </w:tc>
      </w:tr>
      <w:tr w:rsidR="00F61DF9" w:rsidRPr="00CF1A49" w14:paraId="14BA6D6F" w14:textId="77777777" w:rsidTr="00F61DF9">
        <w:tc>
          <w:tcPr>
            <w:tcW w:w="9355" w:type="dxa"/>
            <w:tcMar>
              <w:top w:w="216" w:type="dxa"/>
            </w:tcMar>
          </w:tcPr>
          <w:p w14:paraId="26DCE870" w14:textId="64FB219D" w:rsidR="00F61DF9" w:rsidRPr="00CF1A49" w:rsidRDefault="008065BE" w:rsidP="00F61DF9">
            <w:pPr>
              <w:pStyle w:val="Heading3"/>
              <w:contextualSpacing w:val="0"/>
              <w:outlineLvl w:val="2"/>
            </w:pPr>
            <w:r>
              <w:t>Jun 2016</w:t>
            </w:r>
          </w:p>
          <w:p w14:paraId="03CDC9F0" w14:textId="4DB0F164" w:rsidR="00F61DF9" w:rsidRPr="00CF1A49" w:rsidRDefault="008065BE" w:rsidP="00F61DF9">
            <w:pPr>
              <w:pStyle w:val="Heading2"/>
              <w:contextualSpacing w:val="0"/>
              <w:outlineLvl w:val="1"/>
            </w:pPr>
            <w:r>
              <w:t>High school,</w:t>
            </w:r>
            <w:r w:rsidR="00F61DF9" w:rsidRPr="00CF1A49">
              <w:t xml:space="preserve"> </w:t>
            </w:r>
            <w:r w:rsidR="004F7A12">
              <w:rPr>
                <w:rStyle w:val="SubtleReference"/>
              </w:rPr>
              <w:t>O</w:t>
            </w:r>
            <w:r>
              <w:rPr>
                <w:rStyle w:val="SubtleReference"/>
              </w:rPr>
              <w:t xml:space="preserve">ak </w:t>
            </w:r>
            <w:r w:rsidR="004F7A12">
              <w:rPr>
                <w:rStyle w:val="SubtleReference"/>
              </w:rPr>
              <w:t>H</w:t>
            </w:r>
            <w:r>
              <w:rPr>
                <w:rStyle w:val="SubtleReference"/>
              </w:rPr>
              <w:t xml:space="preserve">ills </w:t>
            </w:r>
            <w:r w:rsidR="004F7A12">
              <w:rPr>
                <w:rStyle w:val="SubtleReference"/>
              </w:rPr>
              <w:t>H</w:t>
            </w:r>
            <w:r>
              <w:rPr>
                <w:rStyle w:val="SubtleReference"/>
              </w:rPr>
              <w:t xml:space="preserve">igh </w:t>
            </w:r>
            <w:r w:rsidR="004F7A12">
              <w:rPr>
                <w:rStyle w:val="SubtleReference"/>
              </w:rPr>
              <w:t>S</w:t>
            </w:r>
            <w:r>
              <w:rPr>
                <w:rStyle w:val="SubtleReference"/>
              </w:rPr>
              <w:t>chool</w:t>
            </w:r>
          </w:p>
          <w:p w14:paraId="213B3154" w14:textId="0A731BCE" w:rsidR="008065BE" w:rsidRDefault="008065BE" w:rsidP="008065BE">
            <w:pPr>
              <w:pStyle w:val="ListParagraph"/>
              <w:numPr>
                <w:ilvl w:val="0"/>
                <w:numId w:val="22"/>
              </w:numPr>
            </w:pPr>
            <w:r>
              <w:t>President of Robotics club, developed operat</w:t>
            </w:r>
            <w:r w:rsidR="00E91EB8">
              <w:t>ing</w:t>
            </w:r>
            <w:r>
              <w:t xml:space="preserve"> program for robot</w:t>
            </w:r>
            <w:r w:rsidR="00E91EB8">
              <w:t xml:space="preserve"> that placed in CA state competition</w:t>
            </w:r>
          </w:p>
          <w:p w14:paraId="08C8A6FA" w14:textId="0F91F026" w:rsidR="00F61DF9" w:rsidRDefault="008065BE" w:rsidP="008065BE">
            <w:pPr>
              <w:pStyle w:val="ListParagraph"/>
              <w:numPr>
                <w:ilvl w:val="0"/>
                <w:numId w:val="22"/>
              </w:numPr>
            </w:pPr>
            <w:r>
              <w:t xml:space="preserve">President of IT club, initiated computer repair funding program </w:t>
            </w:r>
          </w:p>
        </w:tc>
      </w:tr>
    </w:tbl>
    <w:p w14:paraId="055D60DB" w14:textId="0A7DAF91" w:rsidR="00B51D1B" w:rsidRPr="006E1507" w:rsidRDefault="00B51D1B" w:rsidP="009E6554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07622" w14:textId="77777777" w:rsidR="0080364D" w:rsidRDefault="0080364D" w:rsidP="0068194B">
      <w:r>
        <w:separator/>
      </w:r>
    </w:p>
    <w:p w14:paraId="3400B298" w14:textId="77777777" w:rsidR="0080364D" w:rsidRDefault="0080364D"/>
    <w:p w14:paraId="19D04C8F" w14:textId="77777777" w:rsidR="0080364D" w:rsidRDefault="0080364D"/>
  </w:endnote>
  <w:endnote w:type="continuationSeparator" w:id="0">
    <w:p w14:paraId="4A7AD477" w14:textId="77777777" w:rsidR="0080364D" w:rsidRDefault="0080364D" w:rsidP="0068194B">
      <w:r>
        <w:continuationSeparator/>
      </w:r>
    </w:p>
    <w:p w14:paraId="6535AEF2" w14:textId="77777777" w:rsidR="0080364D" w:rsidRDefault="0080364D"/>
    <w:p w14:paraId="57857253" w14:textId="77777777" w:rsidR="0080364D" w:rsidRDefault="008036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E6C79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A262E" w14:textId="77777777" w:rsidR="0080364D" w:rsidRDefault="0080364D" w:rsidP="0068194B">
      <w:r>
        <w:separator/>
      </w:r>
    </w:p>
    <w:p w14:paraId="2177971E" w14:textId="77777777" w:rsidR="0080364D" w:rsidRDefault="0080364D"/>
    <w:p w14:paraId="03ED1CAA" w14:textId="77777777" w:rsidR="0080364D" w:rsidRDefault="0080364D"/>
  </w:footnote>
  <w:footnote w:type="continuationSeparator" w:id="0">
    <w:p w14:paraId="28904EF2" w14:textId="77777777" w:rsidR="0080364D" w:rsidRDefault="0080364D" w:rsidP="0068194B">
      <w:r>
        <w:continuationSeparator/>
      </w:r>
    </w:p>
    <w:p w14:paraId="433167D7" w14:textId="77777777" w:rsidR="0080364D" w:rsidRDefault="0080364D"/>
    <w:p w14:paraId="59697959" w14:textId="77777777" w:rsidR="0080364D" w:rsidRDefault="008036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6C3B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3F189D" wp14:editId="58A01F8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6B72424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6EF06B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3E170B"/>
    <w:multiLevelType w:val="hybridMultilevel"/>
    <w:tmpl w:val="4C0A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6E3200"/>
    <w:multiLevelType w:val="hybridMultilevel"/>
    <w:tmpl w:val="BBE02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3A65ADA"/>
    <w:multiLevelType w:val="hybridMultilevel"/>
    <w:tmpl w:val="7112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090343"/>
    <w:multiLevelType w:val="hybridMultilevel"/>
    <w:tmpl w:val="88F22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D638D8"/>
    <w:multiLevelType w:val="hybridMultilevel"/>
    <w:tmpl w:val="FB1C1E9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44652C72"/>
    <w:multiLevelType w:val="hybridMultilevel"/>
    <w:tmpl w:val="AE7E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3D029B1"/>
    <w:multiLevelType w:val="hybridMultilevel"/>
    <w:tmpl w:val="3AF8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307F9"/>
    <w:multiLevelType w:val="hybridMultilevel"/>
    <w:tmpl w:val="F2D45C1C"/>
    <w:lvl w:ilvl="0" w:tplc="1AE40404">
      <w:numFmt w:val="bullet"/>
      <w:lvlText w:val="•"/>
      <w:lvlJc w:val="left"/>
      <w:pPr>
        <w:ind w:left="300" w:hanging="200"/>
      </w:pPr>
      <w:rPr>
        <w:rFonts w:ascii="Arial" w:eastAsia="Arial" w:hAnsi="Arial" w:cs="Arial" w:hint="default"/>
        <w:color w:val="5D5D5D"/>
        <w:w w:val="83"/>
        <w:sz w:val="18"/>
        <w:szCs w:val="18"/>
        <w:lang w:val="en-US" w:eastAsia="en-US" w:bidi="ar-SA"/>
      </w:rPr>
    </w:lvl>
    <w:lvl w:ilvl="1" w:tplc="8F449B7A">
      <w:numFmt w:val="bullet"/>
      <w:lvlText w:val="•"/>
      <w:lvlJc w:val="left"/>
      <w:pPr>
        <w:ind w:left="4380" w:hanging="200"/>
      </w:pPr>
      <w:rPr>
        <w:rFonts w:ascii="Arial" w:eastAsia="Arial" w:hAnsi="Arial" w:cs="Arial" w:hint="default"/>
        <w:color w:val="5D5D5D"/>
        <w:w w:val="83"/>
        <w:sz w:val="18"/>
        <w:szCs w:val="18"/>
        <w:lang w:val="en-US" w:eastAsia="en-US" w:bidi="ar-SA"/>
      </w:rPr>
    </w:lvl>
    <w:lvl w:ilvl="2" w:tplc="1B48EAD6">
      <w:numFmt w:val="bullet"/>
      <w:lvlText w:val="•"/>
      <w:lvlJc w:val="left"/>
      <w:pPr>
        <w:ind w:left="4587" w:hanging="200"/>
      </w:pPr>
      <w:rPr>
        <w:rFonts w:hint="default"/>
        <w:lang w:val="en-US" w:eastAsia="en-US" w:bidi="ar-SA"/>
      </w:rPr>
    </w:lvl>
    <w:lvl w:ilvl="3" w:tplc="C4708686">
      <w:numFmt w:val="bullet"/>
      <w:lvlText w:val="•"/>
      <w:lvlJc w:val="left"/>
      <w:pPr>
        <w:ind w:left="4794" w:hanging="200"/>
      </w:pPr>
      <w:rPr>
        <w:rFonts w:hint="default"/>
        <w:lang w:val="en-US" w:eastAsia="en-US" w:bidi="ar-SA"/>
      </w:rPr>
    </w:lvl>
    <w:lvl w:ilvl="4" w:tplc="48463070">
      <w:numFmt w:val="bullet"/>
      <w:lvlText w:val="•"/>
      <w:lvlJc w:val="left"/>
      <w:pPr>
        <w:ind w:left="5001" w:hanging="200"/>
      </w:pPr>
      <w:rPr>
        <w:rFonts w:hint="default"/>
        <w:lang w:val="en-US" w:eastAsia="en-US" w:bidi="ar-SA"/>
      </w:rPr>
    </w:lvl>
    <w:lvl w:ilvl="5" w:tplc="AE1C03A4">
      <w:numFmt w:val="bullet"/>
      <w:lvlText w:val="•"/>
      <w:lvlJc w:val="left"/>
      <w:pPr>
        <w:ind w:left="5209" w:hanging="200"/>
      </w:pPr>
      <w:rPr>
        <w:rFonts w:hint="default"/>
        <w:lang w:val="en-US" w:eastAsia="en-US" w:bidi="ar-SA"/>
      </w:rPr>
    </w:lvl>
    <w:lvl w:ilvl="6" w:tplc="E1DC74E2">
      <w:numFmt w:val="bullet"/>
      <w:lvlText w:val="•"/>
      <w:lvlJc w:val="left"/>
      <w:pPr>
        <w:ind w:left="5416" w:hanging="200"/>
      </w:pPr>
      <w:rPr>
        <w:rFonts w:hint="default"/>
        <w:lang w:val="en-US" w:eastAsia="en-US" w:bidi="ar-SA"/>
      </w:rPr>
    </w:lvl>
    <w:lvl w:ilvl="7" w:tplc="5F6E6774">
      <w:numFmt w:val="bullet"/>
      <w:lvlText w:val="•"/>
      <w:lvlJc w:val="left"/>
      <w:pPr>
        <w:ind w:left="5623" w:hanging="200"/>
      </w:pPr>
      <w:rPr>
        <w:rFonts w:hint="default"/>
        <w:lang w:val="en-US" w:eastAsia="en-US" w:bidi="ar-SA"/>
      </w:rPr>
    </w:lvl>
    <w:lvl w:ilvl="8" w:tplc="63A878C0">
      <w:numFmt w:val="bullet"/>
      <w:lvlText w:val="•"/>
      <w:lvlJc w:val="left"/>
      <w:pPr>
        <w:ind w:left="5831" w:hanging="200"/>
      </w:pPr>
      <w:rPr>
        <w:rFonts w:hint="default"/>
        <w:lang w:val="en-US" w:eastAsia="en-US" w:bidi="ar-SA"/>
      </w:rPr>
    </w:lvl>
  </w:abstractNum>
  <w:abstractNum w:abstractNumId="21" w15:restartNumberingAfterBreak="0">
    <w:nsid w:val="750F120A"/>
    <w:multiLevelType w:val="hybridMultilevel"/>
    <w:tmpl w:val="5ADE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451AF"/>
    <w:multiLevelType w:val="hybridMultilevel"/>
    <w:tmpl w:val="F932BE16"/>
    <w:lvl w:ilvl="0" w:tplc="CE3097D0">
      <w:numFmt w:val="bullet"/>
      <w:lvlText w:val="•"/>
      <w:lvlJc w:val="left"/>
      <w:pPr>
        <w:ind w:left="540" w:hanging="200"/>
      </w:pPr>
      <w:rPr>
        <w:rFonts w:ascii="Arial" w:eastAsia="Arial" w:hAnsi="Arial" w:cs="Arial" w:hint="default"/>
        <w:color w:val="5D5D5D"/>
        <w:w w:val="83"/>
        <w:sz w:val="18"/>
        <w:szCs w:val="18"/>
        <w:lang w:val="en-US" w:eastAsia="en-US" w:bidi="ar-SA"/>
      </w:rPr>
    </w:lvl>
    <w:lvl w:ilvl="1" w:tplc="AC0E333A">
      <w:numFmt w:val="bullet"/>
      <w:lvlText w:val="•"/>
      <w:lvlJc w:val="left"/>
      <w:pPr>
        <w:ind w:left="1134" w:hanging="200"/>
      </w:pPr>
      <w:rPr>
        <w:rFonts w:hint="default"/>
        <w:lang w:val="en-US" w:eastAsia="en-US" w:bidi="ar-SA"/>
      </w:rPr>
    </w:lvl>
    <w:lvl w:ilvl="2" w:tplc="83BE8CEC">
      <w:numFmt w:val="bullet"/>
      <w:lvlText w:val="•"/>
      <w:lvlJc w:val="left"/>
      <w:pPr>
        <w:ind w:left="1729" w:hanging="200"/>
      </w:pPr>
      <w:rPr>
        <w:rFonts w:hint="default"/>
        <w:lang w:val="en-US" w:eastAsia="en-US" w:bidi="ar-SA"/>
      </w:rPr>
    </w:lvl>
    <w:lvl w:ilvl="3" w:tplc="E68406AE">
      <w:numFmt w:val="bullet"/>
      <w:lvlText w:val="•"/>
      <w:lvlJc w:val="left"/>
      <w:pPr>
        <w:ind w:left="2323" w:hanging="200"/>
      </w:pPr>
      <w:rPr>
        <w:rFonts w:hint="default"/>
        <w:lang w:val="en-US" w:eastAsia="en-US" w:bidi="ar-SA"/>
      </w:rPr>
    </w:lvl>
    <w:lvl w:ilvl="4" w:tplc="C4C07E5A">
      <w:numFmt w:val="bullet"/>
      <w:lvlText w:val="•"/>
      <w:lvlJc w:val="left"/>
      <w:pPr>
        <w:ind w:left="2918" w:hanging="200"/>
      </w:pPr>
      <w:rPr>
        <w:rFonts w:hint="default"/>
        <w:lang w:val="en-US" w:eastAsia="en-US" w:bidi="ar-SA"/>
      </w:rPr>
    </w:lvl>
    <w:lvl w:ilvl="5" w:tplc="DB16957C">
      <w:numFmt w:val="bullet"/>
      <w:lvlText w:val="•"/>
      <w:lvlJc w:val="left"/>
      <w:pPr>
        <w:ind w:left="3512" w:hanging="200"/>
      </w:pPr>
      <w:rPr>
        <w:rFonts w:hint="default"/>
        <w:lang w:val="en-US" w:eastAsia="en-US" w:bidi="ar-SA"/>
      </w:rPr>
    </w:lvl>
    <w:lvl w:ilvl="6" w:tplc="436AAD9A">
      <w:numFmt w:val="bullet"/>
      <w:lvlText w:val="•"/>
      <w:lvlJc w:val="left"/>
      <w:pPr>
        <w:ind w:left="4107" w:hanging="200"/>
      </w:pPr>
      <w:rPr>
        <w:rFonts w:hint="default"/>
        <w:lang w:val="en-US" w:eastAsia="en-US" w:bidi="ar-SA"/>
      </w:rPr>
    </w:lvl>
    <w:lvl w:ilvl="7" w:tplc="644C3A34">
      <w:numFmt w:val="bullet"/>
      <w:lvlText w:val="•"/>
      <w:lvlJc w:val="left"/>
      <w:pPr>
        <w:ind w:left="4701" w:hanging="200"/>
      </w:pPr>
      <w:rPr>
        <w:rFonts w:hint="default"/>
        <w:lang w:val="en-US" w:eastAsia="en-US" w:bidi="ar-SA"/>
      </w:rPr>
    </w:lvl>
    <w:lvl w:ilvl="8" w:tplc="699E4754">
      <w:numFmt w:val="bullet"/>
      <w:lvlText w:val="•"/>
      <w:lvlJc w:val="left"/>
      <w:pPr>
        <w:ind w:left="5296" w:hanging="200"/>
      </w:pPr>
      <w:rPr>
        <w:rFonts w:hint="default"/>
        <w:lang w:val="en-US" w:eastAsia="en-US" w:bidi="ar-SA"/>
      </w:rPr>
    </w:lvl>
  </w:abstractNum>
  <w:abstractNum w:abstractNumId="23" w15:restartNumberingAfterBreak="0">
    <w:nsid w:val="78423FA1"/>
    <w:multiLevelType w:val="hybridMultilevel"/>
    <w:tmpl w:val="A874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491409">
    <w:abstractNumId w:val="9"/>
  </w:num>
  <w:num w:numId="2" w16cid:durableId="109208538">
    <w:abstractNumId w:val="8"/>
  </w:num>
  <w:num w:numId="3" w16cid:durableId="1259293418">
    <w:abstractNumId w:val="7"/>
  </w:num>
  <w:num w:numId="4" w16cid:durableId="1511212781">
    <w:abstractNumId w:val="6"/>
  </w:num>
  <w:num w:numId="5" w16cid:durableId="851458384">
    <w:abstractNumId w:val="12"/>
  </w:num>
  <w:num w:numId="6" w16cid:durableId="1865439829">
    <w:abstractNumId w:val="3"/>
  </w:num>
  <w:num w:numId="7" w16cid:durableId="1973096342">
    <w:abstractNumId w:val="14"/>
  </w:num>
  <w:num w:numId="8" w16cid:durableId="1927110833">
    <w:abstractNumId w:val="2"/>
  </w:num>
  <w:num w:numId="9" w16cid:durableId="1329094439">
    <w:abstractNumId w:val="18"/>
  </w:num>
  <w:num w:numId="10" w16cid:durableId="1106585103">
    <w:abstractNumId w:val="5"/>
  </w:num>
  <w:num w:numId="11" w16cid:durableId="754594774">
    <w:abstractNumId w:val="4"/>
  </w:num>
  <w:num w:numId="12" w16cid:durableId="1728190391">
    <w:abstractNumId w:val="1"/>
  </w:num>
  <w:num w:numId="13" w16cid:durableId="584656361">
    <w:abstractNumId w:val="0"/>
  </w:num>
  <w:num w:numId="14" w16cid:durableId="1192651255">
    <w:abstractNumId w:val="21"/>
  </w:num>
  <w:num w:numId="15" w16cid:durableId="234054478">
    <w:abstractNumId w:val="22"/>
  </w:num>
  <w:num w:numId="16" w16cid:durableId="1046762129">
    <w:abstractNumId w:val="20"/>
  </w:num>
  <w:num w:numId="17" w16cid:durableId="1562597004">
    <w:abstractNumId w:val="23"/>
  </w:num>
  <w:num w:numId="18" w16cid:durableId="1243220313">
    <w:abstractNumId w:val="16"/>
  </w:num>
  <w:num w:numId="19" w16cid:durableId="1507135723">
    <w:abstractNumId w:val="17"/>
  </w:num>
  <w:num w:numId="20" w16cid:durableId="526066083">
    <w:abstractNumId w:val="11"/>
  </w:num>
  <w:num w:numId="21" w16cid:durableId="1673870616">
    <w:abstractNumId w:val="10"/>
  </w:num>
  <w:num w:numId="22" w16cid:durableId="1897353663">
    <w:abstractNumId w:val="19"/>
  </w:num>
  <w:num w:numId="23" w16cid:durableId="1964266729">
    <w:abstractNumId w:val="15"/>
  </w:num>
  <w:num w:numId="24" w16cid:durableId="20499851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D2"/>
    <w:rsid w:val="000001EF"/>
    <w:rsid w:val="00007322"/>
    <w:rsid w:val="00007728"/>
    <w:rsid w:val="00021457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165F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3BA9"/>
    <w:rsid w:val="002647D3"/>
    <w:rsid w:val="002650F4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379C7"/>
    <w:rsid w:val="003543F6"/>
    <w:rsid w:val="003544E1"/>
    <w:rsid w:val="00366398"/>
    <w:rsid w:val="00375428"/>
    <w:rsid w:val="003A0632"/>
    <w:rsid w:val="003A30E5"/>
    <w:rsid w:val="003A6ADF"/>
    <w:rsid w:val="003B4CBA"/>
    <w:rsid w:val="003B5928"/>
    <w:rsid w:val="003D380F"/>
    <w:rsid w:val="003E160D"/>
    <w:rsid w:val="003F1D5F"/>
    <w:rsid w:val="00405128"/>
    <w:rsid w:val="00406CFF"/>
    <w:rsid w:val="00415393"/>
    <w:rsid w:val="00416B25"/>
    <w:rsid w:val="00420592"/>
    <w:rsid w:val="004319E0"/>
    <w:rsid w:val="00437E8C"/>
    <w:rsid w:val="00440225"/>
    <w:rsid w:val="00462340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7A12"/>
    <w:rsid w:val="00510392"/>
    <w:rsid w:val="00513E2A"/>
    <w:rsid w:val="00566A35"/>
    <w:rsid w:val="00566E3C"/>
    <w:rsid w:val="0056701E"/>
    <w:rsid w:val="005740D7"/>
    <w:rsid w:val="00587DEE"/>
    <w:rsid w:val="005A0F26"/>
    <w:rsid w:val="005A1B10"/>
    <w:rsid w:val="005A5783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3A8E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0F28"/>
    <w:rsid w:val="007538DC"/>
    <w:rsid w:val="00757803"/>
    <w:rsid w:val="0079206B"/>
    <w:rsid w:val="00796076"/>
    <w:rsid w:val="007C0566"/>
    <w:rsid w:val="007C606B"/>
    <w:rsid w:val="007E5186"/>
    <w:rsid w:val="007E6A61"/>
    <w:rsid w:val="00801140"/>
    <w:rsid w:val="00803404"/>
    <w:rsid w:val="0080364D"/>
    <w:rsid w:val="008065BE"/>
    <w:rsid w:val="00834955"/>
    <w:rsid w:val="00855B59"/>
    <w:rsid w:val="00860461"/>
    <w:rsid w:val="0086487C"/>
    <w:rsid w:val="00870B20"/>
    <w:rsid w:val="00873FE3"/>
    <w:rsid w:val="008829F8"/>
    <w:rsid w:val="00885897"/>
    <w:rsid w:val="008A6538"/>
    <w:rsid w:val="008B29E5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6554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31E"/>
    <w:rsid w:val="00AE7650"/>
    <w:rsid w:val="00AF373E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BF63FA"/>
    <w:rsid w:val="00C47FA6"/>
    <w:rsid w:val="00C57FC6"/>
    <w:rsid w:val="00C66A7D"/>
    <w:rsid w:val="00C779DA"/>
    <w:rsid w:val="00C814F7"/>
    <w:rsid w:val="00C957A5"/>
    <w:rsid w:val="00CA4B4D"/>
    <w:rsid w:val="00CB35C3"/>
    <w:rsid w:val="00CB5A27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12D2"/>
    <w:rsid w:val="00DB6915"/>
    <w:rsid w:val="00DB7E1E"/>
    <w:rsid w:val="00DC1B78"/>
    <w:rsid w:val="00DC2A2F"/>
    <w:rsid w:val="00DC600B"/>
    <w:rsid w:val="00DE0FAA"/>
    <w:rsid w:val="00DE136D"/>
    <w:rsid w:val="00DE6534"/>
    <w:rsid w:val="00DE6C61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EB8"/>
    <w:rsid w:val="00E9528E"/>
    <w:rsid w:val="00EA5099"/>
    <w:rsid w:val="00EC1351"/>
    <w:rsid w:val="00EC4CBF"/>
    <w:rsid w:val="00ED28D7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A7749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045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749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bos\AppData\Local\Microsoft\Office\16.0\DTS\en-US%7b7199077B-FA2D-489B-9DF3-61E260431104%7d\%7b7C9E9E6F-D48D-46FD-A9EB-B21BB7C024A7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3CE12CA1F046FC80BAE178954B3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CBC73-8DD9-41B0-AF34-9E68F8D4E3C4}"/>
      </w:docPartPr>
      <w:docPartBody>
        <w:p w:rsidR="00846DE8" w:rsidRDefault="00F12D3B">
          <w:pPr>
            <w:pStyle w:val="4E3CE12CA1F046FC80BAE178954B3F66"/>
          </w:pPr>
          <w:r w:rsidRPr="00CF1A49">
            <w:t>·</w:t>
          </w:r>
        </w:p>
      </w:docPartBody>
    </w:docPart>
    <w:docPart>
      <w:docPartPr>
        <w:name w:val="31C3EF59481648C49E44FC5C5DB82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2ABC5-A318-4A1B-893E-20559C30305F}"/>
      </w:docPartPr>
      <w:docPartBody>
        <w:p w:rsidR="00846DE8" w:rsidRDefault="00F12D3B">
          <w:pPr>
            <w:pStyle w:val="31C3EF59481648C49E44FC5C5DB827AE"/>
          </w:pPr>
          <w:r w:rsidRPr="00CF1A49">
            <w:t>·</w:t>
          </w:r>
        </w:p>
      </w:docPartBody>
    </w:docPart>
    <w:docPart>
      <w:docPartPr>
        <w:name w:val="CA3573DBCD7B4E529BFCF63665BC4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A3C05-92C2-4C7D-9FD2-AB681A7748F0}"/>
      </w:docPartPr>
      <w:docPartBody>
        <w:p w:rsidR="00846DE8" w:rsidRDefault="00F12D3B">
          <w:pPr>
            <w:pStyle w:val="CA3573DBCD7B4E529BFCF63665BC4344"/>
          </w:pPr>
          <w:r w:rsidRPr="00CF1A49">
            <w:t>·</w:t>
          </w:r>
        </w:p>
      </w:docPartBody>
    </w:docPart>
    <w:docPart>
      <w:docPartPr>
        <w:name w:val="AE45E938DA674ABBA8B661A9F5CA8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9572D-1815-4F60-B7F7-E7BA071667E1}"/>
      </w:docPartPr>
      <w:docPartBody>
        <w:p w:rsidR="00846DE8" w:rsidRDefault="00F12D3B">
          <w:pPr>
            <w:pStyle w:val="AE45E938DA674ABBA8B661A9F5CA8CB7"/>
          </w:pPr>
          <w:r w:rsidRPr="00CF1A49">
            <w:t>Experience</w:t>
          </w:r>
        </w:p>
      </w:docPartBody>
    </w:docPart>
    <w:docPart>
      <w:docPartPr>
        <w:name w:val="E5BE1A40D0AE4890A57BE5AF1AB1D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63313-5BFF-4FD2-AFD0-B95C1EC7F0B0}"/>
      </w:docPartPr>
      <w:docPartBody>
        <w:p w:rsidR="00846DE8" w:rsidRDefault="00F12D3B">
          <w:pPr>
            <w:pStyle w:val="E5BE1A40D0AE4890A57BE5AF1AB1DBAA"/>
          </w:pPr>
          <w:r w:rsidRPr="00CF1A49">
            <w:t>Education</w:t>
          </w:r>
        </w:p>
      </w:docPartBody>
    </w:docPart>
    <w:docPart>
      <w:docPartPr>
        <w:name w:val="75B14C9958CF47FEB0F78AFDA0BD2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A9B57-4B92-4AF7-A01B-DEBBF2CDE70E}"/>
      </w:docPartPr>
      <w:docPartBody>
        <w:p w:rsidR="00846DE8" w:rsidRDefault="0087500E" w:rsidP="0087500E">
          <w:pPr>
            <w:pStyle w:val="75B14C9958CF47FEB0F78AFDA0BD216D"/>
          </w:pPr>
          <w:r w:rsidRPr="00CF1A49">
            <w:t>·</w:t>
          </w:r>
        </w:p>
      </w:docPartBody>
    </w:docPart>
    <w:docPart>
      <w:docPartPr>
        <w:name w:val="8AA49F81ED5F41EFB072C763362C5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5573B-0236-48C0-B1A9-7780B83EAA9D}"/>
      </w:docPartPr>
      <w:docPartBody>
        <w:p w:rsidR="00846DE8" w:rsidRDefault="0087500E" w:rsidP="0087500E">
          <w:pPr>
            <w:pStyle w:val="8AA49F81ED5F41EFB072C763362C51A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0E"/>
    <w:rsid w:val="001F0B15"/>
    <w:rsid w:val="005D11AE"/>
    <w:rsid w:val="007F7E8F"/>
    <w:rsid w:val="00846DE8"/>
    <w:rsid w:val="0087500E"/>
    <w:rsid w:val="00F1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E3CE12CA1F046FC80BAE178954B3F66">
    <w:name w:val="4E3CE12CA1F046FC80BAE178954B3F66"/>
  </w:style>
  <w:style w:type="paragraph" w:customStyle="1" w:styleId="31C3EF59481648C49E44FC5C5DB827AE">
    <w:name w:val="31C3EF59481648C49E44FC5C5DB827AE"/>
  </w:style>
  <w:style w:type="paragraph" w:customStyle="1" w:styleId="CA3573DBCD7B4E529BFCF63665BC4344">
    <w:name w:val="CA3573DBCD7B4E529BFCF63665BC4344"/>
  </w:style>
  <w:style w:type="paragraph" w:customStyle="1" w:styleId="AE45E938DA674ABBA8B661A9F5CA8CB7">
    <w:name w:val="AE45E938DA674ABBA8B661A9F5CA8CB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5BE1A40D0AE4890A57BE5AF1AB1DBAA">
    <w:name w:val="E5BE1A40D0AE4890A57BE5AF1AB1DBAA"/>
  </w:style>
  <w:style w:type="paragraph" w:customStyle="1" w:styleId="75B14C9958CF47FEB0F78AFDA0BD216D">
    <w:name w:val="75B14C9958CF47FEB0F78AFDA0BD216D"/>
    <w:rsid w:val="0087500E"/>
  </w:style>
  <w:style w:type="paragraph" w:customStyle="1" w:styleId="8AA49F81ED5F41EFB072C763362C51A4">
    <w:name w:val="8AA49F81ED5F41EFB072C763362C51A4"/>
    <w:rsid w:val="008750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{7C9E9E6F-D48D-46FD-A9EB-B21BB7C024A7}tf16402488_win32.dotx</Template>
  <TotalTime>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2022-05-21T22:18:00Z</dcterms:created>
  <dcterms:modified xsi:type="dcterms:W3CDTF">2022-05-24T18:48:00Z</dcterms:modified>
  <cp:category/>
</cp:coreProperties>
</file>